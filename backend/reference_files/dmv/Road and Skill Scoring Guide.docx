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0" w:after="0" w:line="265" w:lineRule="exact"/>
        <w:ind w:right="278"/>
        <w:jc w:val="righ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TM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15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" w:after="0" w:line="240" w:lineRule="auto"/>
        <w:ind w:left="2391" w:right="2454"/>
        <w:jc w:val="center"/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VE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IC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IN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ECTION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AND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KI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3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ORING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49" w:after="0" w:line="289" w:lineRule="exact"/>
        <w:ind w:left="3513" w:right="3574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bin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ks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389999" w:type="dxa"/>
      </w:tblPr>
      <w:tblGrid/>
      <w:tr>
        <w:trPr>
          <w:trHeight w:val="319" w:hRule="exact"/>
        </w:trPr>
        <w:tc>
          <w:tcPr>
            <w:tcW w:w="3612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Pr/>
            <w:r>
              <w:rPr>
                <w:rFonts w:ascii="Calibri" w:hAnsi="Calibri" w:cs="Calibri" w:eastAsia="Calibri"/>
                <w:sz w:val="28"/>
                <w:szCs w:val="28"/>
                <w:spacing w:val="-1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RE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TRIP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51" w:after="0" w:line="277" w:lineRule="auto"/>
              <w:ind w:left="102" w:right="783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ot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nu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  <w:t>co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  <w:t>ct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w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s)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574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08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</w:rPr>
              <w:t>orm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902" w:type="dxa"/>
            <w:gridSpan w:val="5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64" w:lineRule="exact"/>
              <w:ind w:left="2533" w:right="251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EH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LE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936" w:hRule="exact"/>
        </w:trPr>
        <w:tc>
          <w:tcPr>
            <w:tcW w:w="3612" w:type="dxa"/>
            <w:vMerge/>
            <w:tcBorders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74" w:type="dxa"/>
            <w:vMerge/>
            <w:tcBorders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22" w:type="dxa"/>
            <w:gridSpan w:val="2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64" w:lineRule="exact"/>
              <w:ind w:left="699" w:right="67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38" w:after="0" w:line="240" w:lineRule="auto"/>
              <w:ind w:left="391" w:right="37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41" w:after="0" w:line="240" w:lineRule="auto"/>
              <w:ind w:left="598" w:right="57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Veh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160" w:type="dxa"/>
            <w:gridSpan w:val="2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76" w:lineRule="auto"/>
              <w:ind w:left="326" w:right="263" w:firstLine="43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620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76" w:lineRule="auto"/>
              <w:ind w:left="110" w:right="47" w:firstLine="38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Vehi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14" w:hRule="exact"/>
        </w:trPr>
        <w:tc>
          <w:tcPr>
            <w:tcW w:w="3612" w:type="dxa"/>
            <w:vMerge/>
            <w:tcBorders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74" w:type="dxa"/>
            <w:vMerge/>
            <w:tcBorders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4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26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Ai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18" w:lineRule="exact"/>
              <w:ind w:left="393" w:right="37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32" w:after="0" w:line="240" w:lineRule="auto"/>
              <w:ind w:left="112" w:right="9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b/>
                <w:bCs/>
              </w:rPr>
              <w:t>Ai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5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Ai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18" w:lineRule="exact"/>
              <w:ind w:left="393" w:right="37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32" w:after="0" w:line="240" w:lineRule="auto"/>
              <w:ind w:left="112" w:right="9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b/>
                <w:bCs/>
              </w:rPr>
              <w:t>Ai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62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8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93" w:hRule="exact"/>
        </w:trPr>
        <w:tc>
          <w:tcPr>
            <w:tcW w:w="3612" w:type="dxa"/>
            <w:vMerge/>
            <w:tcBorders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7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FORM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42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1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55" w:right="33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35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0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74" w:right="35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33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0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74" w:right="35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27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0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74" w:right="35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24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20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45" w:right="623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</w:rPr>
              <w:t>24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90" w:hRule="exact"/>
        </w:trPr>
        <w:tc>
          <w:tcPr>
            <w:tcW w:w="3612" w:type="dxa"/>
            <w:vMerge/>
            <w:tcBorders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7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2" w:lineRule="exact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FORM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42" w:type="dxa"/>
            <w:vMerge/>
            <w:tcBorders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080" w:type="dxa"/>
            <w:vMerge/>
            <w:tcBorders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080" w:type="dxa"/>
            <w:vMerge/>
            <w:tcBorders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080" w:type="dxa"/>
            <w:vMerge/>
            <w:tcBorders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vMerge/>
            <w:tcBorders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314" w:hRule="exact"/>
        </w:trPr>
        <w:tc>
          <w:tcPr>
            <w:tcW w:w="3612" w:type="dxa"/>
            <w:vMerge/>
            <w:tcBorders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7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FORM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42" w:type="dxa"/>
            <w:vMerge/>
            <w:tcBorders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080" w:type="dxa"/>
            <w:vMerge/>
            <w:tcBorders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080" w:type="dxa"/>
            <w:vMerge/>
            <w:tcBorders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080" w:type="dxa"/>
            <w:vMerge/>
            <w:tcBorders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vMerge/>
            <w:tcBorders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348" w:hRule="exact"/>
        </w:trPr>
        <w:tc>
          <w:tcPr>
            <w:tcW w:w="3612" w:type="dxa"/>
            <w:vMerge/>
            <w:tcBorders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7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27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FORM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4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91" w:lineRule="exact"/>
              <w:ind w:left="355" w:right="335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67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08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91" w:lineRule="exact"/>
              <w:ind w:left="374" w:right="35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61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08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91" w:lineRule="exact"/>
              <w:ind w:left="374" w:right="35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43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08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91" w:lineRule="exact"/>
              <w:ind w:left="374" w:right="35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39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62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91" w:lineRule="exact"/>
              <w:ind w:left="645" w:right="623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b/>
                <w:bCs/>
                <w:position w:val="1"/>
              </w:rPr>
              <w:t>39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403" w:hRule="exact"/>
        </w:trPr>
        <w:tc>
          <w:tcPr>
            <w:tcW w:w="11088" w:type="dxa"/>
            <w:gridSpan w:val="7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1133" w:hRule="exact"/>
        </w:trPr>
        <w:tc>
          <w:tcPr>
            <w:tcW w:w="36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6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Pr/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Ba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8"/>
                <w:szCs w:val="2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il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x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5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ot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nu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u w:val="single" w:color="000000"/>
              </w:rPr>
              <w:t>rr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u w:val="single" w:color="0000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476" w:type="dxa"/>
            <w:gridSpan w:val="6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2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161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raig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k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)</w:t>
            </w:r>
          </w:p>
        </w:tc>
      </w:tr>
      <w:tr>
        <w:trPr>
          <w:trHeight w:val="403" w:hRule="exact"/>
        </w:trPr>
        <w:tc>
          <w:tcPr>
            <w:tcW w:w="11088" w:type="dxa"/>
            <w:gridSpan w:val="7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1322" w:hRule="exact"/>
        </w:trPr>
        <w:tc>
          <w:tcPr>
            <w:tcW w:w="36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1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Pr/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Ba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8"/>
                <w:szCs w:val="2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k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il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x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8"/>
                <w:szCs w:val="28"/>
                <w:spacing w:val="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-2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9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ot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nu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u w:val="single" w:color="000000"/>
              </w:rPr>
              <w:t>rr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u w:val="single" w:color="0000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476" w:type="dxa"/>
            <w:gridSpan w:val="6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6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55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k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raile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)</w:t>
            </w:r>
          </w:p>
        </w:tc>
      </w:tr>
      <w:tr>
        <w:trPr>
          <w:trHeight w:val="403" w:hRule="exact"/>
        </w:trPr>
        <w:tc>
          <w:tcPr>
            <w:tcW w:w="36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7476" w:type="dxa"/>
            <w:gridSpan w:val="6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1073" w:hRule="exact"/>
        </w:trPr>
        <w:tc>
          <w:tcPr>
            <w:tcW w:w="361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Pr/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ROAD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TE</w:t>
            </w:r>
            <w:r>
              <w:rPr>
                <w:rFonts w:ascii="Calibri" w:hAnsi="Calibri" w:cs="Calibri" w:eastAsia="Calibri"/>
                <w:sz w:val="28"/>
                <w:szCs w:val="28"/>
                <w:spacing w:val="-1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5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ot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nu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b/>
                <w:bCs/>
                <w:u w:val="single" w:color="000000"/>
              </w:rPr>
              <w:t>rr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u w:val="single" w:color="0000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476" w:type="dxa"/>
            <w:gridSpan w:val="6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1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310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less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all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les)</w:t>
            </w:r>
          </w:p>
        </w:tc>
      </w:tr>
    </w:tbl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220" w:bottom="0" w:left="500" w:right="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0" w:right="-73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in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ta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1" w:after="0" w:line="216" w:lineRule="exact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.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.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.</w:t>
      </w:r>
    </w:p>
    <w:p>
      <w:pPr>
        <w:spacing w:before="11" w:after="0" w:line="240" w:lineRule="auto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ev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eet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6" w:lineRule="exact"/>
        <w:ind w:left="1697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x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gu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sh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r,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3"/>
          <w:w w:val="100"/>
        </w:rPr>
        <w:t>v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-7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</w:p>
    <w:p>
      <w:pPr>
        <w:jc w:val="left"/>
        <w:spacing w:after="0"/>
        <w:sectPr>
          <w:type w:val="continuous"/>
          <w:pgSz w:w="12240" w:h="15840"/>
          <w:pgMar w:top="220" w:bottom="0" w:left="500" w:right="420"/>
          <w:cols w:num="2" w:equalWidth="0">
            <w:col w:w="1125" w:space="1106"/>
            <w:col w:w="9089"/>
          </w:cols>
        </w:sectPr>
      </w:pPr>
      <w:rPr/>
    </w:p>
    <w:p>
      <w:pPr>
        <w:spacing w:before="4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igh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ndi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(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H)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58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(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-C-D)</w:t>
      </w:r>
    </w:p>
    <w:p>
      <w:pPr>
        <w:spacing w:before="0" w:after="0" w:line="218" w:lineRule="exact"/>
        <w:ind w:left="220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igh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6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(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TL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B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-C-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BO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)</w:t>
      </w:r>
    </w:p>
    <w:p>
      <w:pPr>
        <w:spacing w:before="6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Axl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18" w:lineRule="exact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F</w:t>
      </w:r>
    </w:p>
    <w:p>
      <w:pPr>
        <w:spacing w:before="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18" w:lineRule="exact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ad</w:t>
      </w:r>
      <w:r>
        <w:rPr>
          <w:rFonts w:ascii="Calibri" w:hAnsi="Calibri" w:cs="Calibri" w:eastAsia="Calibri"/>
          <w:sz w:val="18"/>
          <w:szCs w:val="18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st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6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.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rr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6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18" w:lineRule="exact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</w:p>
    <w:p>
      <w:pPr>
        <w:spacing w:before="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</w:p>
    <w:p>
      <w:pPr>
        <w:spacing w:before="58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wy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2" w:after="0" w:line="238" w:lineRule="auto"/>
        <w:ind w:left="220" w:right="2749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61" w:after="0" w:line="240" w:lineRule="auto"/>
        <w:ind w:left="2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/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18"/>
          <w:szCs w:val="1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18" w:lineRule="exact"/>
        <w:ind w:left="221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L</w:t>
      </w:r>
    </w:p>
    <w:p>
      <w:pPr>
        <w:spacing w:before="1" w:after="0" w:line="217" w:lineRule="exact"/>
        <w:ind w:left="221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ft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ay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B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am</w:t>
      </w:r>
      <w:r>
        <w:rPr>
          <w:rFonts w:ascii="Calibri" w:hAnsi="Calibri" w:cs="Calibri" w:eastAsia="Calibri"/>
          <w:sz w:val="18"/>
          <w:szCs w:val="18"/>
          <w:spacing w:val="-4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at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flati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Dry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18" w:lineRule="exact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ft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4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-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y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igh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Br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ke</w:t>
      </w:r>
      <w:r>
        <w:rPr>
          <w:rFonts w:ascii="Calibri" w:hAnsi="Calibri" w:cs="Calibri" w:eastAsia="Calibri"/>
          <w:sz w:val="18"/>
          <w:szCs w:val="18"/>
          <w:spacing w:val="-4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ig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3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-4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,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B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k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3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igh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s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ard</w:t>
      </w:r>
    </w:p>
    <w:p>
      <w:pPr>
        <w:spacing w:before="1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b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4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rr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-6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ith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p</w:t>
      </w:r>
    </w:p>
    <w:p>
      <w:pPr>
        <w:spacing w:before="1" w:after="0" w:line="304" w:lineRule="auto"/>
        <w:ind w:right="5108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2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-5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(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p)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h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y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162" w:lineRule="exact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0"/>
          <w:w w:val="100"/>
          <w:position w:val="2"/>
        </w:rPr>
        <w:t>Ur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2"/>
        </w:rPr>
        <w:t>b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2"/>
        </w:rPr>
        <w:t>an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</w:r>
    </w:p>
    <w:p>
      <w:pPr>
        <w:spacing w:before="0" w:after="0" w:line="218" w:lineRule="exact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ral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f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1" w:after="0" w:line="216" w:lineRule="exact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ht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20" w:bottom="0" w:left="500" w:right="420"/>
          <w:cols w:num="2" w:equalWidth="0">
            <w:col w:w="3139" w:space="789"/>
            <w:col w:w="739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2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0695pt;margin-top:-281.096375pt;width:555.462pt;height:262.06pt;mso-position-horizontal-relative:page;mso-position-vertical-relative:paragraph;z-index:-330" coordorigin="601,-5622" coordsize="11109,5241">
            <v:group style="position:absolute;left:607;top:-5616;width:11098;height:2" coordorigin="607,-5616" coordsize="11098,2">
              <v:shape style="position:absolute;left:607;top:-5616;width:11098;height:2" coordorigin="607,-5616" coordsize="11098,0" path="m607,-5616l11705,-5616e" filled="f" stroked="t" strokeweight=".580pt" strokecolor="#000000">
                <v:path arrowok="t"/>
              </v:shape>
            </v:group>
            <v:group style="position:absolute;left:612;top:-5611;width:2;height:5220" coordorigin="612,-5611" coordsize="2,5220">
              <v:shape style="position:absolute;left:612;top:-5611;width:2;height:5220" coordorigin="612,-5611" coordsize="0,5220" path="m612,-5611l612,-391e" filled="f" stroked="t" strokeweight=".581pt" strokecolor="#000000">
                <v:path arrowok="t"/>
              </v:shape>
            </v:group>
            <v:group style="position:absolute;left:11700;top:-5611;width:2;height:5220" coordorigin="11700,-5611" coordsize="2,5220">
              <v:shape style="position:absolute;left:11700;top:-5611;width:2;height:5220" coordorigin="11700,-5611" coordsize="0,5220" path="m11700,-5611l11700,-391e" filled="f" stroked="t" strokeweight=".581pt" strokecolor="#000000">
                <v:path arrowok="t"/>
              </v:shape>
            </v:group>
            <v:group style="position:absolute;left:607;top:-387;width:11098;height:2" coordorigin="607,-387" coordsize="11098,2">
              <v:shape style="position:absolute;left:607;top:-387;width:11098;height:2" coordorigin="607,-387" coordsize="11098,0" path="m607,-387l11705,-387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15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</w:p>
    <w:sectPr>
      <w:type w:val="continuous"/>
      <w:pgSz w:w="12240" w:h="15840"/>
      <w:pgMar w:top="220" w:bottom="0" w:left="5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brian.newsom</dc:creator>
  <dc:title>Book1</dc:title>
  <dcterms:created xsi:type="dcterms:W3CDTF">2017-10-17T18:55:37Z</dcterms:created>
  <dcterms:modified xsi:type="dcterms:W3CDTF">2017-10-17T18:55:37Z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2017-10-17T00:00:00Z</vt:filetime>
  </property>
</Properties>
</file>